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3E3FE9" w14:paraId="6B523486" w14:textId="77777777" w:rsidTr="00A21AF8">
        <w:tc>
          <w:tcPr>
            <w:tcW w:w="2160" w:type="dxa"/>
            <w:gridSpan w:val="2"/>
          </w:tcPr>
          <w:p w14:paraId="0DE49479" w14:textId="77777777" w:rsidR="004B4147" w:rsidRPr="003E3FE9" w:rsidRDefault="004B4147" w:rsidP="004B4147">
            <w:pPr>
              <w:pStyle w:val="Logo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1C1D86B6" wp14:editId="374011A6">
                      <wp:extent cx="1200151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1" cy="772886"/>
                                <a:chOff x="-47626" y="-19060"/>
                                <a:chExt cx="1200151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6" y="-19060"/>
                                  <a:ext cx="694959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CBF4D1" w14:textId="6F91170C" w:rsidR="004B4147" w:rsidRDefault="003276E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1EC97B8" w14:textId="132F4970" w:rsidR="004B4147" w:rsidRDefault="003276E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D86B6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twNQ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6949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1CBF4D1" w14:textId="6F91170C" w:rsidR="004B4147" w:rsidRDefault="003276E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51EC97B8" w14:textId="132F4970" w:rsidR="004B4147" w:rsidRDefault="003276E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15209BD5" w14:textId="387A1F80" w:rsidR="004B4147" w:rsidRPr="003E3FE9" w:rsidRDefault="003276E8" w:rsidP="004B4147">
            <w:pPr>
              <w:pStyle w:val="Title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</w:rPr>
              <w:t>Sandip</w:t>
            </w:r>
          </w:p>
          <w:p w14:paraId="1F0704DC" w14:textId="704B20AC" w:rsidR="004B4147" w:rsidRPr="003E3FE9" w:rsidRDefault="003276E8" w:rsidP="00A21AF8">
            <w:pPr>
              <w:pStyle w:val="Subtitle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</w:rPr>
              <w:t>Acharya</w:t>
            </w:r>
          </w:p>
        </w:tc>
      </w:tr>
      <w:tr w:rsidR="00A21AF8" w:rsidRPr="003E3FE9" w14:paraId="6271E1C5" w14:textId="77777777" w:rsidTr="007772B1">
        <w:tc>
          <w:tcPr>
            <w:tcW w:w="2160" w:type="dxa"/>
            <w:gridSpan w:val="2"/>
          </w:tcPr>
          <w:p w14:paraId="4BB5F942" w14:textId="77777777" w:rsidR="00A21AF8" w:rsidRPr="003E3FE9" w:rsidRDefault="00A21AF8" w:rsidP="00016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1F282721" w14:textId="667D9039" w:rsidR="00A21AF8" w:rsidRPr="003E3FE9" w:rsidRDefault="003276E8" w:rsidP="00A21AF8">
            <w:pPr>
              <w:pStyle w:val="Jobtitle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  <w:b/>
                <w:bCs/>
                <w:sz w:val="24"/>
              </w:rPr>
              <w:t>Civil Engineer</w:t>
            </w:r>
          </w:p>
        </w:tc>
      </w:tr>
      <w:tr w:rsidR="007772B1" w:rsidRPr="003E3FE9" w14:paraId="0D34A4C4" w14:textId="77777777" w:rsidTr="00C777FF">
        <w:trPr>
          <w:trHeight w:val="720"/>
        </w:trPr>
        <w:tc>
          <w:tcPr>
            <w:tcW w:w="2160" w:type="dxa"/>
            <w:gridSpan w:val="2"/>
          </w:tcPr>
          <w:p w14:paraId="45EF3907" w14:textId="77777777" w:rsidR="007772B1" w:rsidRPr="003E3FE9" w:rsidRDefault="007772B1" w:rsidP="00A21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0" w:type="dxa"/>
            <w:gridSpan w:val="4"/>
          </w:tcPr>
          <w:p w14:paraId="056BA20E" w14:textId="77777777" w:rsidR="007772B1" w:rsidRPr="003E3FE9" w:rsidRDefault="007772B1" w:rsidP="00A21AF8">
            <w:pPr>
              <w:pStyle w:val="Jobtitle"/>
              <w:rPr>
                <w:rFonts w:ascii="Times New Roman" w:hAnsi="Times New Roman" w:cs="Times New Roman"/>
              </w:rPr>
            </w:pPr>
          </w:p>
        </w:tc>
      </w:tr>
      <w:tr w:rsidR="00BF0DAF" w:rsidRPr="003E3FE9" w14:paraId="3DB5A2A3" w14:textId="77777777" w:rsidTr="00452292">
        <w:tc>
          <w:tcPr>
            <w:tcW w:w="540" w:type="dxa"/>
            <w:vAlign w:val="center"/>
          </w:tcPr>
          <w:p w14:paraId="37A1B717" w14:textId="77777777" w:rsidR="00BF0DAF" w:rsidRPr="003E3FE9" w:rsidRDefault="00BF0DAF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402E6A3A" wp14:editId="4FAE1693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BA053F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1F9B68F" w14:textId="5D892887" w:rsidR="00BF0DAF" w:rsidRPr="003E3FE9" w:rsidRDefault="003276E8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</w:rPr>
              <w:t>+977-9849897736</w:t>
            </w:r>
          </w:p>
        </w:tc>
        <w:tc>
          <w:tcPr>
            <w:tcW w:w="450" w:type="dxa"/>
          </w:tcPr>
          <w:p w14:paraId="73DD778B" w14:textId="77777777" w:rsidR="00BF0DAF" w:rsidRPr="003E3FE9" w:rsidRDefault="00BF0DAF" w:rsidP="00BF0D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  <w:gridSpan w:val="2"/>
            <w:vMerge w:val="restart"/>
          </w:tcPr>
          <w:sdt>
            <w:sdtPr>
              <w:rPr>
                <w:rFonts w:ascii="Times New Roman" w:hAnsi="Times New Roman" w:cs="Times New Roman"/>
              </w:rPr>
              <w:id w:val="1958058710"/>
              <w:placeholder>
                <w:docPart w:val="E659D74155A4476AB1C092475567D1D5"/>
              </w:placeholder>
              <w:temporary/>
              <w:showingPlcHdr/>
              <w15:appearance w15:val="hidden"/>
            </w:sdtPr>
            <w:sdtEndPr/>
            <w:sdtContent>
              <w:p w14:paraId="12400968" w14:textId="77777777" w:rsidR="00BF0DAF" w:rsidRPr="003E3FE9" w:rsidRDefault="00BF0DAF" w:rsidP="00BF0DAF">
                <w:pPr>
                  <w:pStyle w:val="Heading1"/>
                  <w:rPr>
                    <w:rFonts w:ascii="Times New Roman" w:hAnsi="Times New Roman" w:cs="Times New Roman"/>
                  </w:rPr>
                </w:pPr>
                <w:r w:rsidRPr="003E3FE9">
                  <w:rPr>
                    <w:rFonts w:ascii="Times New Roman" w:hAnsi="Times New Roman" w:cs="Times New Roman"/>
                  </w:rPr>
                  <w:t>ABOUT ME</w:t>
                </w:r>
              </w:p>
            </w:sdtContent>
          </w:sdt>
        </w:tc>
      </w:tr>
      <w:tr w:rsidR="00BF0DAF" w:rsidRPr="003E3FE9" w14:paraId="20B5806C" w14:textId="77777777" w:rsidTr="00452292">
        <w:tc>
          <w:tcPr>
            <w:tcW w:w="540" w:type="dxa"/>
            <w:vAlign w:val="center"/>
          </w:tcPr>
          <w:p w14:paraId="7C2D2878" w14:textId="77777777" w:rsidR="00BF0DAF" w:rsidRPr="003E3FE9" w:rsidRDefault="00BF0DAF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64A4E7A2" wp14:editId="255710B6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B7B5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B767AF4" w14:textId="108AFFC9" w:rsidR="00BF0DAF" w:rsidRPr="003E3FE9" w:rsidRDefault="003276E8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</w:rPr>
              <w:t>Sandeshacharya12@gmail.com</w:t>
            </w:r>
          </w:p>
        </w:tc>
        <w:tc>
          <w:tcPr>
            <w:tcW w:w="450" w:type="dxa"/>
          </w:tcPr>
          <w:p w14:paraId="3B57CA1E" w14:textId="77777777" w:rsidR="00BF0DAF" w:rsidRPr="003E3FE9" w:rsidRDefault="00BF0DAF" w:rsidP="00BF0D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  <w:gridSpan w:val="2"/>
            <w:vMerge/>
          </w:tcPr>
          <w:p w14:paraId="31F1B4E5" w14:textId="77777777" w:rsidR="00BF0DAF" w:rsidRPr="003E3FE9" w:rsidRDefault="00BF0DAF" w:rsidP="00BF0DAF">
            <w:pPr>
              <w:rPr>
                <w:rFonts w:ascii="Times New Roman" w:hAnsi="Times New Roman" w:cs="Times New Roman"/>
              </w:rPr>
            </w:pPr>
          </w:p>
        </w:tc>
      </w:tr>
      <w:tr w:rsidR="00CD2FD2" w:rsidRPr="003E3FE9" w14:paraId="44FD2C5B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E0C70CB" w14:textId="77777777" w:rsidR="00CD2FD2" w:rsidRPr="003E3FE9" w:rsidRDefault="00CD2FD2" w:rsidP="00CD2FD2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1828EE4F" wp14:editId="754B1E85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16C7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E501979" w14:textId="04E2D19A" w:rsidR="00CD2FD2" w:rsidRPr="003E3FE9" w:rsidRDefault="003276E8" w:rsidP="00CD2FD2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</w:rPr>
              <w:t>Kathmandu/Nepal</w:t>
            </w:r>
          </w:p>
        </w:tc>
        <w:tc>
          <w:tcPr>
            <w:tcW w:w="450" w:type="dxa"/>
          </w:tcPr>
          <w:p w14:paraId="11EE2F5F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99BFF17" w14:textId="4E6E4690" w:rsidR="00CD2FD2" w:rsidRPr="000933E0" w:rsidRDefault="003E5E32" w:rsidP="003E5E32">
            <w:pPr>
              <w:pStyle w:val="BodyText3"/>
              <w:rPr>
                <w:rFonts w:ascii="Times New Roman" w:hAnsi="Times New Roman" w:cs="Times New Roman"/>
                <w:sz w:val="24"/>
              </w:rPr>
            </w:pPr>
            <w:r w:rsidRPr="000933E0">
              <w:rPr>
                <w:rFonts w:ascii="Times New Roman" w:hAnsi="Times New Roman" w:cs="Times New Roman"/>
                <w:sz w:val="24"/>
              </w:rPr>
              <w:t xml:space="preserve">Dynamic and experienced in civil engineering field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3400C29" w14:textId="107B16AD" w:rsidR="003E5E32" w:rsidRPr="003E3FE9" w:rsidRDefault="003E5E32" w:rsidP="003E5E32">
            <w:pPr>
              <w:autoSpaceDE w:val="0"/>
              <w:autoSpaceDN w:val="0"/>
              <w:spacing w:after="0" w:line="240" w:lineRule="auto"/>
              <w:ind w:left="284"/>
              <w:rPr>
                <w:rFonts w:ascii="Times New Roman" w:hAnsi="Times New Roman" w:cs="Times New Roman"/>
                <w:lang w:val="en-GB"/>
              </w:rPr>
            </w:pPr>
            <w:r w:rsidRPr="003E3FE9">
              <w:rPr>
                <w:rFonts w:ascii="Times New Roman" w:hAnsi="Times New Roman" w:cs="Times New Roman"/>
                <w:szCs w:val="22"/>
              </w:rPr>
              <w:t xml:space="preserve">A creative and strategic thinker and planner, one who is also sharp, persuasive and highly adaptable having </w:t>
            </w:r>
            <w:r w:rsidRPr="003E3FE9">
              <w:rPr>
                <w:rFonts w:ascii="Times New Roman" w:hAnsi="Times New Roman" w:cs="Times New Roman"/>
                <w:lang w:val="en-GB"/>
              </w:rPr>
              <w:t>Well-developed analytical and organisational skills; goal and result oriented with strong work ethic.</w:t>
            </w:r>
          </w:p>
          <w:p w14:paraId="64816A83" w14:textId="0B1F55F1" w:rsidR="003E5E32" w:rsidRPr="003E3FE9" w:rsidRDefault="003E5E32" w:rsidP="003E5E32">
            <w:pPr>
              <w:autoSpaceDE w:val="0"/>
              <w:autoSpaceDN w:val="0"/>
              <w:spacing w:after="0" w:line="240" w:lineRule="auto"/>
              <w:ind w:left="284"/>
              <w:rPr>
                <w:rFonts w:ascii="Times New Roman" w:hAnsi="Times New Roman" w:cs="Times New Roman"/>
                <w:szCs w:val="22"/>
              </w:rPr>
            </w:pPr>
          </w:p>
          <w:p w14:paraId="7095FC4E" w14:textId="236E51EB" w:rsidR="00CD2FD2" w:rsidRPr="003E3FE9" w:rsidRDefault="00CD2FD2" w:rsidP="00CD2FD2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CD2FD2" w:rsidRPr="003E3FE9" w14:paraId="04543345" w14:textId="77777777" w:rsidTr="00452292">
        <w:tc>
          <w:tcPr>
            <w:tcW w:w="540" w:type="dxa"/>
            <w:vAlign w:val="center"/>
          </w:tcPr>
          <w:p w14:paraId="3F9B67D0" w14:textId="77777777" w:rsidR="00CD2FD2" w:rsidRPr="003E3FE9" w:rsidRDefault="00CD2FD2" w:rsidP="00CD2FD2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5DDEBBA4" wp14:editId="44D16F00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7D1C60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7EA7EB6" w14:textId="4021AF29" w:rsidR="00CD2FD2" w:rsidRPr="003E3FE9" w:rsidRDefault="00B87D01" w:rsidP="00CD2FD2">
            <w:pPr>
              <w:pStyle w:val="Contac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="003276E8" w:rsidRPr="003E3FE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https://www.linkedin.com/in/sandip-acharya-a3a6a6157/</w:t>
              </w:r>
            </w:hyperlink>
          </w:p>
        </w:tc>
        <w:tc>
          <w:tcPr>
            <w:tcW w:w="450" w:type="dxa"/>
          </w:tcPr>
          <w:p w14:paraId="0A0BF864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844D9DE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466BC57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</w:tr>
      <w:tr w:rsidR="00CD2FD2" w:rsidRPr="003E3FE9" w14:paraId="703AFC25" w14:textId="77777777" w:rsidTr="00452292">
        <w:tc>
          <w:tcPr>
            <w:tcW w:w="540" w:type="dxa"/>
            <w:vAlign w:val="center"/>
          </w:tcPr>
          <w:p w14:paraId="2D3F937E" w14:textId="77777777" w:rsidR="00CD2FD2" w:rsidRPr="003E3FE9" w:rsidRDefault="00CD2FD2" w:rsidP="00CD2FD2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319C2679" wp14:editId="4E7CB0C5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B6EAB1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B0A0FCD" w14:textId="30DF4E65" w:rsidR="00CD2FD2" w:rsidRPr="003E3FE9" w:rsidRDefault="003276E8" w:rsidP="00CD2FD2">
            <w:pPr>
              <w:pStyle w:val="Contact"/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</w:rPr>
              <w:t>Sandesh850</w:t>
            </w:r>
          </w:p>
        </w:tc>
        <w:tc>
          <w:tcPr>
            <w:tcW w:w="450" w:type="dxa"/>
          </w:tcPr>
          <w:p w14:paraId="4C0D332B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170D0AA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001CDA4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</w:tr>
      <w:tr w:rsidR="00CD2FD2" w:rsidRPr="003E3FE9" w14:paraId="6CB786AB" w14:textId="77777777" w:rsidTr="00C777FF">
        <w:trPr>
          <w:trHeight w:val="720"/>
        </w:trPr>
        <w:tc>
          <w:tcPr>
            <w:tcW w:w="3870" w:type="dxa"/>
            <w:gridSpan w:val="3"/>
          </w:tcPr>
          <w:p w14:paraId="1C220B46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1172E41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1566BCC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B72586F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</w:tr>
      <w:tr w:rsidR="00CD2FD2" w:rsidRPr="003E3FE9" w14:paraId="4645E4B8" w14:textId="77777777" w:rsidTr="005B7DB3">
        <w:trPr>
          <w:trHeight w:val="288"/>
        </w:trPr>
        <w:tc>
          <w:tcPr>
            <w:tcW w:w="3870" w:type="dxa"/>
            <w:gridSpan w:val="3"/>
          </w:tcPr>
          <w:p w14:paraId="57B64123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5EDAEAA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0A526629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625E16E" w14:textId="77777777" w:rsidR="00CD2FD2" w:rsidRPr="003E3FE9" w:rsidRDefault="00CD2FD2" w:rsidP="00CD2FD2">
            <w:pPr>
              <w:rPr>
                <w:rFonts w:ascii="Times New Roman" w:hAnsi="Times New Roman" w:cs="Times New Roman"/>
              </w:rPr>
            </w:pPr>
          </w:p>
        </w:tc>
      </w:tr>
      <w:tr w:rsidR="00144072" w:rsidRPr="003E3FE9" w14:paraId="0AA904A3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rFonts w:ascii="Times New Roman" w:hAnsi="Times New Roman" w:cs="Times New Roman"/>
              </w:rPr>
              <w:id w:val="-2037806220"/>
              <w:placeholder>
                <w:docPart w:val="BAE8C46C4DF24FE3AC9F0DE1ABB7CA98"/>
              </w:placeholder>
              <w:temporary/>
              <w:showingPlcHdr/>
              <w15:appearance w15:val="hidden"/>
            </w:sdtPr>
            <w:sdtEndPr/>
            <w:sdtContent>
              <w:p w14:paraId="026443AF" w14:textId="77777777" w:rsidR="00144072" w:rsidRPr="003E3FE9" w:rsidRDefault="00144072" w:rsidP="00144072">
                <w:pPr>
                  <w:pStyle w:val="Heading1"/>
                  <w:rPr>
                    <w:rFonts w:ascii="Times New Roman" w:hAnsi="Times New Roman" w:cs="Times New Roman"/>
                  </w:rPr>
                </w:pPr>
                <w:r w:rsidRPr="003E3FE9">
                  <w:rPr>
                    <w:rFonts w:ascii="Times New Roman" w:hAnsi="Times New Roman" w:cs="Times New Roman"/>
                  </w:rPr>
                  <w:t>Skills</w:t>
                </w:r>
              </w:p>
            </w:sdtContent>
          </w:sdt>
          <w:p w14:paraId="5B854612" w14:textId="77777777" w:rsidR="00144072" w:rsidRPr="003E3FE9" w:rsidRDefault="00144072" w:rsidP="00144072">
            <w:pPr>
              <w:rPr>
                <w:rFonts w:ascii="Times New Roman" w:hAnsi="Times New Roman" w:cs="Times New Roman"/>
              </w:rPr>
            </w:pPr>
            <w:r w:rsidRPr="003E3FE9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71D7E8DC" wp14:editId="2C9CFB82">
                      <wp:extent cx="2208508" cy="1285453"/>
                      <wp:effectExtent l="0" t="0" r="190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8508" cy="1285453"/>
                                <a:chOff x="0" y="0"/>
                                <a:chExt cx="2152098" cy="1668398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F7ADD7E" w14:textId="61406880" w:rsidR="00144072" w:rsidRPr="008E2197" w:rsidRDefault="003E5E32" w:rsidP="008E2197">
                                      <w:pPr>
                                        <w:pStyle w:val="Skill"/>
                                      </w:pPr>
                                      <w:r>
                                        <w:t>GIS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598E67" w14:textId="77777777" w:rsidR="00144072" w:rsidRDefault="00B87D0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4D11F79E045E47549F5C7FDFD8D20FCC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D8FD3BC" w14:textId="36DC3143" w:rsidR="008E2197" w:rsidRDefault="003E5E32" w:rsidP="008E2197">
                                      <w:pPr>
                                        <w:pStyle w:val="Skill"/>
                                      </w:pPr>
                                      <w:r>
                                        <w:t>Transportation planning</w:t>
                                      </w:r>
                                    </w:p>
                                    <w:p w14:paraId="71BABE4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4530D63" w14:textId="77777777" w:rsidR="00144072" w:rsidRDefault="00B87D0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6BCECF" w14:textId="63E4C3AB" w:rsidR="008E2197" w:rsidRDefault="003E5E32" w:rsidP="008E2197">
                                      <w:pPr>
                                        <w:pStyle w:val="Skill"/>
                                      </w:pPr>
                                      <w:r>
                                        <w:t>Excel</w:t>
                                      </w:r>
                                    </w:p>
                                    <w:p w14:paraId="15E9DBE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A3880B8" w14:textId="77777777" w:rsidR="008E2197" w:rsidRDefault="00B87D0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14AF01D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s:wsp>
                              <wps:cNvPr id="36" name="TextBox 127">
                                <a:extLst>
                                  <a:ext uri="{FF2B5EF4-FFF2-40B4-BE49-F238E27FC236}">
                                    <a16:creationId xmlns:a16="http://schemas.microsoft.com/office/drawing/2014/main" id="{E0172FB5-9077-49D3-A96B-630ED4AB2D48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021" y="1285648"/>
                                  <a:ext cx="579264" cy="22551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B54AA3" w14:textId="4C076A3F" w:rsidR="008E2197" w:rsidRDefault="008E2197" w:rsidP="008E2197">
                                    <w:pPr>
                                      <w:pStyle w:val="Skillscore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0FD00E4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343516"/>
                                  <a:ext cx="2152098" cy="324882"/>
                                  <a:chOff x="502195" y="6256310"/>
                                  <a:chExt cx="2152098" cy="32488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429733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ED6978" w14:textId="157AC57B" w:rsidR="008E2197" w:rsidRDefault="003E5E32" w:rsidP="008E2197">
                                      <w:pPr>
                                        <w:pStyle w:val="Skill"/>
                                      </w:pPr>
                                      <w:r>
                                        <w:t xml:space="preserve">Water </w:t>
                                      </w:r>
                                      <w:r w:rsidR="003E3FE9">
                                        <w:t>-supply</w:t>
                                      </w:r>
                                      <w:r>
                                        <w:t xml:space="preserve"> (WSS)</w:t>
                                      </w:r>
                                    </w:p>
                                    <w:p w14:paraId="49F40C31" w14:textId="09F7BBC5" w:rsidR="00144072" w:rsidRDefault="003E5E32" w:rsidP="008E2197"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swa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256310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256374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84858" y="6260758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149291E" w14:textId="77777777" w:rsidR="008E2197" w:rsidRDefault="00B87D0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0EBB17D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D7E8DC" id="Group 153" o:spid="_x0000_s1030" style="width:173.9pt;height:101.2pt;mso-position-horizontal-relative:char;mso-position-vertical-relative:line" coordsize="21520,1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1F7ADD7E" w14:textId="61406880" w:rsidR="00144072" w:rsidRPr="008E2197" w:rsidRDefault="003E5E32" w:rsidP="008E2197">
                                <w:pPr>
                                  <w:pStyle w:val="Skill"/>
                                </w:pPr>
                                <w:r>
                                  <w:t>GIS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5598E67" w14:textId="77777777" w:rsidR="00144072" w:rsidRDefault="00B87D0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4D11F79E045E47549F5C7FDFD8D20FC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5D8FD3BC" w14:textId="36DC3143" w:rsidR="008E2197" w:rsidRDefault="003E5E32" w:rsidP="008E2197">
                                <w:pPr>
                                  <w:pStyle w:val="Skill"/>
                                </w:pPr>
                                <w:r>
                                  <w:t>Transportation planning</w:t>
                                </w:r>
                              </w:p>
                              <w:p w14:paraId="71BABE4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4530D63" w14:textId="77777777" w:rsidR="00144072" w:rsidRDefault="00B87D0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6F6BCECF" w14:textId="63E4C3AB" w:rsidR="008E2197" w:rsidRDefault="003E5E32" w:rsidP="008E2197">
                                <w:pPr>
                                  <w:pStyle w:val="Skill"/>
                                </w:pPr>
                                <w:r>
                                  <w:t>Excel</w:t>
                                </w:r>
                              </w:p>
                              <w:p w14:paraId="15E9DBE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6A3880B8" w14:textId="77777777" w:rsidR="008E2197" w:rsidRDefault="00B87D0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14AF01D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Box 127" o:spid="_x0000_s1046" type="#_x0000_t202" style="position:absolute;left:6720;top:12856;width:5792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<v:textbox inset="0,0,0,0">
                          <w:txbxContent>
                            <w:p w14:paraId="07B54AA3" w14:textId="4C076A3F" w:rsidR="008E2197" w:rsidRDefault="008E2197" w:rsidP="008E2197">
                              <w:pPr>
                                <w:pStyle w:val="Skillscore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0FD00E4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group id="Group 27" o:spid="_x0000_s1047" alt="Skill" style="position:absolute;top:13435;width:21520;height:3248" coordorigin="5021,62563" coordsize="21520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4297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7ED6978" w14:textId="157AC57B" w:rsidR="008E2197" w:rsidRDefault="003E5E32" w:rsidP="008E2197">
                                <w:pPr>
                                  <w:pStyle w:val="Skill"/>
                                </w:pPr>
                                <w:r>
                                  <w:t xml:space="preserve">Water </w:t>
                                </w:r>
                                <w:r w:rsidR="003E3FE9">
                                  <w:t>-supply</w:t>
                                </w:r>
                                <w:r>
                                  <w:t xml:space="preserve"> (WSS)</w:t>
                                </w:r>
                              </w:p>
                              <w:p w14:paraId="49F40C31" w14:textId="09F7BBC5" w:rsidR="00144072" w:rsidRDefault="003E5E32" w:rsidP="008E2197"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swa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30" o:spid="_x0000_s1049" style="position:absolute;left:5021;top:62563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2563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1" type="#_x0000_t202" style="position:absolute;left:11848;top:6260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2149291E" w14:textId="77777777" w:rsidR="008E2197" w:rsidRDefault="00B87D0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14:paraId="0EBB17D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rFonts w:ascii="Times New Roman" w:hAnsi="Times New Roman" w:cs="Times New Roman"/>
              </w:rPr>
              <w:id w:val="434569950"/>
              <w:placeholder>
                <w:docPart w:val="DA045E9B90454377AD7CB75C38F4CCED"/>
              </w:placeholder>
              <w:temporary/>
              <w:showingPlcHdr/>
              <w15:appearance w15:val="hidden"/>
            </w:sdtPr>
            <w:sdtEndPr/>
            <w:sdtContent>
              <w:p w14:paraId="22DE14E8" w14:textId="77777777" w:rsidR="008E2197" w:rsidRPr="003E3FE9" w:rsidRDefault="008E2197" w:rsidP="008E2197">
                <w:pPr>
                  <w:pStyle w:val="Heading1"/>
                  <w:rPr>
                    <w:rFonts w:ascii="Times New Roman" w:hAnsi="Times New Roman" w:cs="Times New Roman"/>
                  </w:rPr>
                </w:pPr>
                <w:r w:rsidRPr="003E3FE9">
                  <w:rPr>
                    <w:rFonts w:ascii="Times New Roman" w:hAnsi="Times New Roman" w:cs="Times New Roman"/>
                  </w:rPr>
                  <w:t>Education</w:t>
                </w:r>
              </w:p>
            </w:sdtContent>
          </w:sdt>
          <w:p w14:paraId="3CD4D622" w14:textId="264E37BB" w:rsidR="008E2197" w:rsidRPr="003F57D0" w:rsidRDefault="00F53E7F" w:rsidP="00F53E7F">
            <w:pPr>
              <w:pStyle w:val="Heading4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3F57D0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Bachelor Degree</w:t>
            </w:r>
            <w:r w:rsidRPr="003F57D0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: </w:t>
            </w:r>
            <w:r w:rsidRPr="003F57D0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Bachelors of Engineering</w:t>
            </w:r>
          </w:p>
          <w:p w14:paraId="4C27A5A0" w14:textId="5799E03C" w:rsidR="00552F9B" w:rsidRPr="003F57D0" w:rsidRDefault="00F53E7F" w:rsidP="00F53E7F">
            <w:pPr>
              <w:pStyle w:val="Heading4"/>
              <w:rPr>
                <w:rFonts w:ascii="Times New Roman" w:eastAsia="MS PMincho" w:hAnsi="Times New Roman" w:cs="Times New Roman"/>
                <w:sz w:val="20"/>
                <w:szCs w:val="20"/>
                <w:lang w:bidi="en-US"/>
              </w:rPr>
            </w:pP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 xml:space="preserve">Tribhuvan </w:t>
            </w:r>
            <w:r w:rsidRPr="003F57D0">
              <w:rPr>
                <w:rFonts w:ascii="Times New Roman" w:eastAsia="MS PMincho" w:hAnsi="Times New Roman" w:cs="Times New Roman"/>
                <w:sz w:val="20"/>
                <w:szCs w:val="20"/>
                <w:lang w:bidi="en-US"/>
              </w:rPr>
              <w:t>University</w:t>
            </w:r>
          </w:p>
          <w:p w14:paraId="4CFC66AD" w14:textId="2DA7581A" w:rsidR="00F53E7F" w:rsidRPr="003F57D0" w:rsidRDefault="00F53E7F" w:rsidP="00F53E7F">
            <w:pPr>
              <w:pStyle w:val="Heading4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3F57D0">
              <w:rPr>
                <w:rFonts w:ascii="Times New Roman" w:eastAsia="MS PMincho" w:hAnsi="Times New Roman" w:cs="Times New Roman"/>
                <w:sz w:val="20"/>
                <w:szCs w:val="20"/>
                <w:lang w:bidi="en-US"/>
              </w:rPr>
              <w:t>Advanced College of Engineering</w:t>
            </w:r>
          </w:p>
          <w:p w14:paraId="2809CBB6" w14:textId="0C2D2C0D" w:rsidR="00552F9B" w:rsidRPr="003F57D0" w:rsidRDefault="00F53E7F" w:rsidP="00F53E7F">
            <w:pPr>
              <w:pStyle w:val="Heading4"/>
              <w:rPr>
                <w:rFonts w:ascii="Times New Roman" w:hAnsi="Times New Roman" w:cs="Times New Roman"/>
                <w:sz w:val="20"/>
                <w:szCs w:val="20"/>
              </w:rPr>
            </w:pP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2014-2018</w:t>
            </w:r>
          </w:p>
          <w:p w14:paraId="1AD8BDC4" w14:textId="5430DDC9" w:rsidR="00552F9B" w:rsidRPr="003F57D0" w:rsidRDefault="00F53E7F" w:rsidP="00552F9B">
            <w:pPr>
              <w:pStyle w:val="Heading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57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 School</w:t>
            </w:r>
          </w:p>
          <w:p w14:paraId="07F4C7F9" w14:textId="08E5D7A5" w:rsidR="00552F9B" w:rsidRPr="003F57D0" w:rsidRDefault="00F53E7F" w:rsidP="00552F9B">
            <w:pPr>
              <w:pStyle w:val="Heading4"/>
              <w:rPr>
                <w:rFonts w:ascii="Times New Roman" w:hAnsi="Times New Roman" w:cs="Times New Roman"/>
                <w:sz w:val="20"/>
                <w:szCs w:val="20"/>
              </w:rPr>
            </w:pPr>
            <w:r w:rsidRPr="003F57D0">
              <w:rPr>
                <w:rFonts w:ascii="Times New Roman" w:eastAsia="MS PMincho" w:hAnsi="Times New Roman" w:cs="Times New Roman"/>
                <w:sz w:val="20"/>
                <w:szCs w:val="20"/>
                <w:lang w:bidi="en-US"/>
              </w:rPr>
              <w:t>Kathmandu Model Higher Secondary School</w:t>
            </w:r>
          </w:p>
          <w:p w14:paraId="54A83EAC" w14:textId="0288261E" w:rsidR="00552F9B" w:rsidRPr="003F57D0" w:rsidRDefault="00F53E7F" w:rsidP="00F53E7F">
            <w:pPr>
              <w:pStyle w:val="Heading4"/>
              <w:rPr>
                <w:rFonts w:ascii="Times New Roman" w:hAnsi="Times New Roman" w:cs="Times New Roman"/>
                <w:sz w:val="20"/>
                <w:szCs w:val="20"/>
              </w:rPr>
            </w:pP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5579348F" w14:textId="426FA8F7" w:rsidR="00552F9B" w:rsidRPr="003F57D0" w:rsidRDefault="00F53E7F" w:rsidP="00552F9B">
            <w:pPr>
              <w:pStyle w:val="Heading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57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Schooling</w:t>
            </w:r>
          </w:p>
          <w:p w14:paraId="25E23741" w14:textId="51D66E4F" w:rsidR="00552F9B" w:rsidRPr="003F57D0" w:rsidRDefault="003F57D0" w:rsidP="00552F9B">
            <w:pPr>
              <w:pStyle w:val="Heading4"/>
              <w:rPr>
                <w:rFonts w:ascii="Times New Roman" w:hAnsi="Times New Roman" w:cs="Times New Roman"/>
                <w:sz w:val="20"/>
                <w:szCs w:val="20"/>
              </w:rPr>
            </w:pPr>
            <w:r w:rsidRPr="003F57D0">
              <w:rPr>
                <w:rFonts w:ascii="Times New Roman" w:eastAsia="MS PMincho" w:hAnsi="Times New Roman" w:cs="Times New Roman"/>
                <w:sz w:val="20"/>
                <w:szCs w:val="20"/>
                <w:lang w:bidi="en-US"/>
              </w:rPr>
              <w:t>Glorious Public School</w:t>
            </w:r>
          </w:p>
          <w:p w14:paraId="26D501A1" w14:textId="77777777" w:rsidR="00552F9B" w:rsidRDefault="003F57D0" w:rsidP="003F57D0">
            <w:pPr>
              <w:pStyle w:val="Heading4"/>
              <w:rPr>
                <w:rFonts w:ascii="Times New Roman" w:hAnsi="Times New Roman" w:cs="Times New Roman"/>
                <w:sz w:val="20"/>
                <w:szCs w:val="20"/>
              </w:rPr>
            </w:pP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Pr="003F57D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5AA2D62" w14:textId="77777777" w:rsidR="003F57D0" w:rsidRDefault="003F57D0" w:rsidP="003F57D0">
            <w:pPr>
              <w:pStyle w:val="Heading1"/>
            </w:pPr>
            <w:r>
              <w:t>Achievements</w:t>
            </w:r>
          </w:p>
          <w:p w14:paraId="00425897" w14:textId="77777777" w:rsidR="003F57D0" w:rsidRPr="003F57D0" w:rsidRDefault="003F57D0" w:rsidP="003F57D0">
            <w:pPr>
              <w:pStyle w:val="Heading4"/>
              <w:rPr>
                <w:rFonts w:ascii="Times New Roman" w:hAnsi="Times New Roman" w:cs="Times New Roman"/>
              </w:rPr>
            </w:pPr>
            <w:r w:rsidRPr="003F57D0">
              <w:rPr>
                <w:rFonts w:ascii="Times New Roman" w:hAnsi="Times New Roman" w:cs="Times New Roman"/>
              </w:rPr>
              <w:t xml:space="preserve">Article on “PUBLUC TRANSPORTATION IMPROVEMENT ON GODAWARI TO BUDANILKANTHA ROUTE VIA INTRODUCTION OF BUS RAPID TRANSIT” published in </w:t>
            </w:r>
            <w:proofErr w:type="spellStart"/>
            <w:r w:rsidRPr="003F57D0">
              <w:rPr>
                <w:rFonts w:ascii="Times New Roman" w:hAnsi="Times New Roman" w:cs="Times New Roman"/>
              </w:rPr>
              <w:t>Jacem</w:t>
            </w:r>
            <w:proofErr w:type="spellEnd"/>
            <w:r w:rsidRPr="003F57D0">
              <w:rPr>
                <w:rFonts w:ascii="Times New Roman" w:hAnsi="Times New Roman" w:cs="Times New Roman"/>
              </w:rPr>
              <w:t xml:space="preserve"> vol.6.</w:t>
            </w:r>
          </w:p>
          <w:p w14:paraId="726E8244" w14:textId="67DA8842" w:rsidR="003F57D0" w:rsidRPr="003F57D0" w:rsidRDefault="003F57D0" w:rsidP="003F57D0">
            <w:pPr>
              <w:pStyle w:val="Heading4"/>
            </w:pP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148859C0" w14:textId="77777777" w:rsidR="00144072" w:rsidRPr="003E3FE9" w:rsidRDefault="00144072" w:rsidP="00144072">
            <w:pPr>
              <w:pStyle w:val="Heading1"/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  <w:gridSpan w:val="2"/>
          </w:tcPr>
          <w:sdt>
            <w:sdtPr>
              <w:rPr>
                <w:rFonts w:ascii="Times New Roman" w:hAnsi="Times New Roman" w:cs="Times New Roman"/>
              </w:rPr>
              <w:id w:val="864106690"/>
              <w:placeholder>
                <w:docPart w:val="90A9EE52284D4EB0BF6A31636D9ED12E"/>
              </w:placeholder>
              <w:temporary/>
              <w:showingPlcHdr/>
              <w15:appearance w15:val="hidden"/>
            </w:sdtPr>
            <w:sdtEndPr/>
            <w:sdtContent>
              <w:p w14:paraId="4DE7D5B8" w14:textId="77777777" w:rsidR="00144072" w:rsidRPr="003E3FE9" w:rsidRDefault="00144072" w:rsidP="00144072">
                <w:pPr>
                  <w:pStyle w:val="Heading1"/>
                  <w:rPr>
                    <w:rFonts w:ascii="Times New Roman" w:hAnsi="Times New Roman" w:cs="Times New Roman"/>
                  </w:rPr>
                </w:pPr>
                <w:r w:rsidRPr="003E3FE9">
                  <w:rPr>
                    <w:rFonts w:ascii="Times New Roman" w:hAnsi="Times New Roman" w:cs="Times New Roman"/>
                  </w:rPr>
                  <w:t>Experience</w:t>
                </w:r>
              </w:p>
            </w:sdtContent>
          </w:sdt>
          <w:p w14:paraId="51FECBCF" w14:textId="724B9152" w:rsidR="00552F9B" w:rsidRPr="009902E8" w:rsidRDefault="003F57D0" w:rsidP="00552F9B">
            <w:pPr>
              <w:pStyle w:val="Heading3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902E8">
              <w:rPr>
                <w:rFonts w:ascii="Times New Roman" w:hAnsi="Times New Roman" w:cs="Times New Roman"/>
                <w:b/>
                <w:bCs/>
                <w:szCs w:val="22"/>
              </w:rPr>
              <w:t>Civil Engineer/Site In</w:t>
            </w:r>
            <w:r w:rsidR="009902E8" w:rsidRPr="009902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Pr="009902E8">
              <w:rPr>
                <w:rFonts w:ascii="Times New Roman" w:hAnsi="Times New Roman" w:cs="Times New Roman"/>
                <w:b/>
                <w:bCs/>
                <w:szCs w:val="22"/>
              </w:rPr>
              <w:t>charge</w:t>
            </w:r>
          </w:p>
          <w:p w14:paraId="36DDA77B" w14:textId="194C7AB1" w:rsidR="004103C0" w:rsidRPr="009902E8" w:rsidRDefault="009902E8" w:rsidP="004103C0">
            <w:pPr>
              <w:pStyle w:val="Heading5"/>
              <w:rPr>
                <w:rFonts w:ascii="Times New Roman" w:hAnsi="Times New Roman" w:cs="Times New Roman"/>
                <w:sz w:val="22"/>
                <w:szCs w:val="22"/>
              </w:rPr>
            </w:pPr>
            <w:r w:rsidRPr="009902E8">
              <w:rPr>
                <w:rFonts w:ascii="Times New Roman" w:hAnsi="Times New Roman" w:cs="Times New Roman"/>
                <w:sz w:val="22"/>
                <w:szCs w:val="22"/>
              </w:rPr>
              <w:t>Devi Buddha Construction :2019 Dec present</w:t>
            </w:r>
          </w:p>
          <w:p w14:paraId="706EE702" w14:textId="1577242E" w:rsidR="006C2DFF" w:rsidRPr="009902E8" w:rsidRDefault="009902E8" w:rsidP="00A6425D">
            <w:pPr>
              <w:pStyle w:val="JobDescription"/>
              <w:rPr>
                <w:rStyle w:val="JobDescriptionChar"/>
                <w:rFonts w:ascii="Times New Roman" w:hAnsi="Times New Roman" w:cs="Times New Roman"/>
                <w:sz w:val="20"/>
                <w:szCs w:val="20"/>
              </w:rPr>
            </w:pPr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I was site in-charge to look after multiple projects and their engineering aspects inside Kathmandu valley</w:t>
            </w:r>
          </w:p>
          <w:p w14:paraId="0F453B3B" w14:textId="081AA582" w:rsidR="00A6425D" w:rsidRPr="009902E8" w:rsidRDefault="009902E8" w:rsidP="009902E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Prepare Bill of quantities</w:t>
            </w:r>
          </w:p>
          <w:p w14:paraId="014C14EB" w14:textId="54ABEFEF" w:rsidR="009902E8" w:rsidRPr="009902E8" w:rsidRDefault="009902E8" w:rsidP="009902E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Assist and check works as per engineering design and criteria</w:t>
            </w:r>
          </w:p>
          <w:p w14:paraId="6320805C" w14:textId="7357B42C" w:rsidR="009902E8" w:rsidRPr="009902E8" w:rsidRDefault="009902E8" w:rsidP="009902E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Site supervision and monitoring of overall activities</w:t>
            </w:r>
          </w:p>
          <w:p w14:paraId="6DFDF45D" w14:textId="0F30B53D" w:rsidR="00A6425D" w:rsidRPr="009902E8" w:rsidRDefault="003E5E32" w:rsidP="00A6425D">
            <w:pPr>
              <w:pStyle w:val="Heading3"/>
              <w:rPr>
                <w:rFonts w:ascii="Times New Roman" w:hAnsi="Times New Roman" w:cs="Times New Roman"/>
                <w:szCs w:val="22"/>
              </w:rPr>
            </w:pPr>
            <w:r w:rsidRPr="009902E8">
              <w:rPr>
                <w:rFonts w:ascii="Times New Roman" w:hAnsi="Times New Roman" w:cs="Times New Roman"/>
                <w:b/>
                <w:bCs/>
                <w:szCs w:val="22"/>
              </w:rPr>
              <w:t>Civil Engineer</w:t>
            </w:r>
            <w:r w:rsidR="003E3FE9" w:rsidRPr="009902E8">
              <w:rPr>
                <w:rFonts w:ascii="Times New Roman" w:hAnsi="Times New Roman" w:cs="Times New Roman"/>
                <w:b/>
                <w:bCs/>
                <w:szCs w:val="22"/>
              </w:rPr>
              <w:t>/Designer</w:t>
            </w:r>
            <w:r w:rsidR="003E3FE9" w:rsidRPr="009902E8">
              <w:rPr>
                <w:rFonts w:ascii="Times New Roman" w:hAnsi="Times New Roman" w:cs="Times New Roman"/>
                <w:szCs w:val="22"/>
              </w:rPr>
              <w:t xml:space="preserve"> (Full-time)</w:t>
            </w:r>
            <w:r w:rsidR="009902E8" w:rsidRPr="009902E8">
              <w:rPr>
                <w:rFonts w:ascii="Times New Roman" w:hAnsi="Times New Roman" w:cs="Times New Roman"/>
                <w:szCs w:val="22"/>
              </w:rPr>
              <w:t xml:space="preserve"> 13 months</w:t>
            </w:r>
          </w:p>
          <w:p w14:paraId="42947AE3" w14:textId="3CB957E5" w:rsidR="00A6425D" w:rsidRPr="009902E8" w:rsidRDefault="003E5E32" w:rsidP="00A6425D">
            <w:pPr>
              <w:pStyle w:val="Heading5"/>
              <w:rPr>
                <w:rFonts w:ascii="Times New Roman" w:hAnsi="Times New Roman" w:cs="Times New Roman"/>
                <w:sz w:val="22"/>
                <w:szCs w:val="22"/>
              </w:rPr>
            </w:pPr>
            <w:r w:rsidRPr="009902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RID Engineering consultancy. Pvt. Ltd, 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Shankamul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Kathmandu, Nepal</w:t>
            </w:r>
          </w:p>
          <w:p w14:paraId="553B2DE8" w14:textId="32B253E6" w:rsidR="00A6425D" w:rsidRPr="009902E8" w:rsidRDefault="003E5E32" w:rsidP="00A6425D">
            <w:pPr>
              <w:pStyle w:val="JobDescription"/>
              <w:rPr>
                <w:rStyle w:val="JobDescriptionChar"/>
                <w:rFonts w:ascii="Times New Roman" w:hAnsi="Times New Roman" w:cs="Times New Roman"/>
                <w:sz w:val="20"/>
                <w:szCs w:val="20"/>
              </w:rPr>
            </w:pPr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Duties /Responsibilities</w:t>
            </w:r>
          </w:p>
          <w:p w14:paraId="4CD216A2" w14:textId="2A603332" w:rsidR="00A6425D" w:rsidRPr="009902E8" w:rsidRDefault="003E5E32" w:rsidP="003E5E32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Phedikhola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Ringroad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sub 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ringroad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(2019 December)</w:t>
            </w:r>
          </w:p>
          <w:p w14:paraId="7318AAFD" w14:textId="28CE3ADA" w:rsidR="003E5E32" w:rsidRPr="009902E8" w:rsidRDefault="003E5E32" w:rsidP="003E5E32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Lumle</w:t>
            </w:r>
            <w:proofErr w:type="spellEnd"/>
            <w:r w:rsidRPr="009902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Landruk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Ghadruk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Tikhedhunga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sadak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kaski</w:t>
            </w:r>
            <w:proofErr w:type="spellEnd"/>
            <w:proofErr w:type="gram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(2019 August)</w:t>
            </w:r>
          </w:p>
          <w:p w14:paraId="0AB4758C" w14:textId="6D557A75" w:rsidR="003E3FE9" w:rsidRPr="009902E8" w:rsidRDefault="003E3FE9" w:rsidP="003E5E32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Preparation of Municipal Transport Master-plan</w:t>
            </w:r>
            <w:r w:rsid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Makalu</w:t>
            </w:r>
          </w:p>
          <w:p w14:paraId="32BB3492" w14:textId="01F8CE02" w:rsidR="00A6425D" w:rsidRPr="009902E8" w:rsidRDefault="003E3FE9" w:rsidP="00A6425D">
            <w:pPr>
              <w:pStyle w:val="Heading3"/>
              <w:rPr>
                <w:rFonts w:ascii="Times New Roman" w:hAnsi="Times New Roman" w:cs="Times New Roman"/>
                <w:szCs w:val="22"/>
              </w:rPr>
            </w:pPr>
            <w:r w:rsidRPr="009902E8">
              <w:rPr>
                <w:rFonts w:ascii="Times New Roman" w:hAnsi="Times New Roman" w:cs="Times New Roman"/>
                <w:b/>
                <w:bCs/>
                <w:szCs w:val="22"/>
              </w:rPr>
              <w:t>Civil Engineer</w:t>
            </w:r>
            <w:r w:rsidRPr="009902E8">
              <w:rPr>
                <w:rFonts w:ascii="Times New Roman" w:hAnsi="Times New Roman" w:cs="Times New Roman"/>
                <w:szCs w:val="22"/>
              </w:rPr>
              <w:t xml:space="preserve"> (Part-time)</w:t>
            </w:r>
            <w:r w:rsidR="009902E8" w:rsidRPr="009902E8">
              <w:rPr>
                <w:rFonts w:ascii="Times New Roman" w:hAnsi="Times New Roman" w:cs="Times New Roman"/>
                <w:szCs w:val="22"/>
              </w:rPr>
              <w:t xml:space="preserve"> 15 months</w:t>
            </w:r>
          </w:p>
          <w:p w14:paraId="52DC9835" w14:textId="37A0D8FC" w:rsidR="00A6425D" w:rsidRPr="009902E8" w:rsidRDefault="003E3FE9" w:rsidP="00A6425D">
            <w:pPr>
              <w:pStyle w:val="Heading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Niyatra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Consult Pvt. Ltd., 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Kupondole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Lalitpur, Nepal</w:t>
            </w:r>
          </w:p>
          <w:p w14:paraId="73C81AEB" w14:textId="5066FDC4" w:rsidR="00A6425D" w:rsidRPr="009902E8" w:rsidRDefault="009902E8" w:rsidP="00A6425D">
            <w:pPr>
              <w:pStyle w:val="JobDescription"/>
              <w:rPr>
                <w:rStyle w:val="JobDescriptionChar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 was </w:t>
            </w:r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appointed as civil Engineer and site Engineer for various projects related to water supply and Transportation.</w:t>
            </w:r>
          </w:p>
          <w:p w14:paraId="2183290B" w14:textId="77777777" w:rsidR="00A6425D" w:rsidRPr="009902E8" w:rsidRDefault="009902E8" w:rsidP="009902E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Design </w:t>
            </w:r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approach road of </w:t>
            </w:r>
            <w:proofErr w:type="spellStart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lisankhu</w:t>
            </w:r>
            <w:proofErr w:type="spellEnd"/>
            <w:r w:rsidRPr="009902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Rural Municipality</w:t>
            </w:r>
          </w:p>
          <w:p w14:paraId="2C3E5DA0" w14:textId="77777777" w:rsidR="009902E8" w:rsidRPr="009902E8" w:rsidRDefault="009902E8" w:rsidP="009902E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Preparation of Tourism Master plan of Makalu</w:t>
            </w:r>
          </w:p>
          <w:p w14:paraId="2113AB8D" w14:textId="0B7627B2" w:rsidR="009902E8" w:rsidRPr="003E3FE9" w:rsidRDefault="009902E8" w:rsidP="009902E8">
            <w:pPr>
              <w:pStyle w:val="ListBullet"/>
              <w:rPr>
                <w:rFonts w:ascii="Times New Roman" w:hAnsi="Times New Roman" w:cs="Times New Roman"/>
              </w:rPr>
            </w:pPr>
            <w:r w:rsidRPr="009902E8">
              <w:rPr>
                <w:rFonts w:ascii="Times New Roman" w:hAnsi="Times New Roman" w:cs="Times New Roman"/>
                <w:sz w:val="20"/>
                <w:szCs w:val="20"/>
              </w:rPr>
              <w:t xml:space="preserve">Preparation of DPR of </w:t>
            </w:r>
            <w:proofErr w:type="spellStart"/>
            <w:r w:rsidRPr="009902E8">
              <w:rPr>
                <w:rFonts w:ascii="Times New Roman" w:hAnsi="Times New Roman" w:cs="Times New Roman"/>
                <w:sz w:val="20"/>
                <w:szCs w:val="20"/>
              </w:rPr>
              <w:t>Suryodoya</w:t>
            </w:r>
            <w:proofErr w:type="spellEnd"/>
            <w:r w:rsidRPr="009902E8">
              <w:rPr>
                <w:rFonts w:ascii="Times New Roman" w:hAnsi="Times New Roman" w:cs="Times New Roman"/>
                <w:sz w:val="20"/>
                <w:szCs w:val="20"/>
              </w:rPr>
              <w:t xml:space="preserve"> Municipality Water supply project</w:t>
            </w:r>
          </w:p>
        </w:tc>
      </w:tr>
    </w:tbl>
    <w:p w14:paraId="11238E7A" w14:textId="77777777" w:rsidR="005A20B8" w:rsidRPr="003E3FE9" w:rsidRDefault="005A20B8">
      <w:pPr>
        <w:rPr>
          <w:rFonts w:ascii="Times New Roman" w:hAnsi="Times New Roman" w:cs="Times New Roman"/>
        </w:rPr>
      </w:pPr>
    </w:p>
    <w:sectPr w:rsidR="005A20B8" w:rsidRPr="003E3FE9" w:rsidSect="00C777FF">
      <w:headerReference w:type="default" r:id="rId26"/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7FBC0" w14:textId="77777777" w:rsidR="00B87D01" w:rsidRDefault="00B87D01" w:rsidP="00B21D64">
      <w:pPr>
        <w:spacing w:after="0" w:line="240" w:lineRule="auto"/>
      </w:pPr>
      <w:r>
        <w:separator/>
      </w:r>
    </w:p>
  </w:endnote>
  <w:endnote w:type="continuationSeparator" w:id="0">
    <w:p w14:paraId="248CBB6D" w14:textId="77777777" w:rsidR="00B87D01" w:rsidRDefault="00B87D0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0E810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0E4EA" wp14:editId="352AB0C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C8DED4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7274A" w14:textId="77777777" w:rsidR="00B87D01" w:rsidRDefault="00B87D01" w:rsidP="00B21D64">
      <w:pPr>
        <w:spacing w:after="0" w:line="240" w:lineRule="auto"/>
      </w:pPr>
      <w:r>
        <w:separator/>
      </w:r>
    </w:p>
  </w:footnote>
  <w:footnote w:type="continuationSeparator" w:id="0">
    <w:p w14:paraId="736D6879" w14:textId="77777777" w:rsidR="00B87D01" w:rsidRDefault="00B87D01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9D56C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3DD987D" wp14:editId="372FA67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321C26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285918"/>
    <w:multiLevelType w:val="hybridMultilevel"/>
    <w:tmpl w:val="A4DCFA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E8"/>
    <w:rsid w:val="000161E1"/>
    <w:rsid w:val="00021303"/>
    <w:rsid w:val="000933E0"/>
    <w:rsid w:val="00107E81"/>
    <w:rsid w:val="00144072"/>
    <w:rsid w:val="0021475C"/>
    <w:rsid w:val="003276E8"/>
    <w:rsid w:val="003C0BB5"/>
    <w:rsid w:val="003E3FE9"/>
    <w:rsid w:val="003E5E32"/>
    <w:rsid w:val="003F57D0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555E2"/>
    <w:rsid w:val="006C2DFF"/>
    <w:rsid w:val="007571B5"/>
    <w:rsid w:val="007772B1"/>
    <w:rsid w:val="008424CE"/>
    <w:rsid w:val="00890F1A"/>
    <w:rsid w:val="008E2197"/>
    <w:rsid w:val="009902E8"/>
    <w:rsid w:val="00997E86"/>
    <w:rsid w:val="009B7D45"/>
    <w:rsid w:val="00A21AF8"/>
    <w:rsid w:val="00A6425D"/>
    <w:rsid w:val="00A96376"/>
    <w:rsid w:val="00B03ED5"/>
    <w:rsid w:val="00B21D64"/>
    <w:rsid w:val="00B73E22"/>
    <w:rsid w:val="00B87D01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F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F10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semiHidden/>
    <w:unhideWhenUsed/>
    <w:rsid w:val="003276E8"/>
    <w:rPr>
      <w:color w:val="0000FF"/>
      <w:u w:val="single"/>
    </w:rPr>
  </w:style>
  <w:style w:type="paragraph" w:styleId="BodyText3">
    <w:name w:val="Body Text 3"/>
    <w:basedOn w:val="Normal"/>
    <w:link w:val="BodyText3Char"/>
    <w:rsid w:val="003E5E32"/>
    <w:pPr>
      <w:autoSpaceDE w:val="0"/>
      <w:autoSpaceDN w:val="0"/>
      <w:spacing w:before="120" w:after="0" w:line="240" w:lineRule="auto"/>
      <w:jc w:val="center"/>
    </w:pPr>
    <w:rPr>
      <w:rFonts w:ascii="Arial Narrow" w:eastAsia="Times New Roman" w:hAnsi="Arial Narrow" w:cs="Arial"/>
      <w:b/>
      <w:bCs/>
      <w:color w:val="auto"/>
      <w:sz w:val="36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3E5E32"/>
    <w:rPr>
      <w:rFonts w:ascii="Arial Narrow" w:eastAsia="Times New Roman" w:hAnsi="Arial Narrow" w:cs="Arial"/>
      <w:b/>
      <w:bCs/>
      <w:color w:val="auto"/>
      <w:sz w:val="36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sandip-acharya-a3a6a6157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ip%20Achary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9D74155A4476AB1C092475567D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EE190-FA90-4513-87D5-A441B7A59DA8}"/>
      </w:docPartPr>
      <w:docPartBody>
        <w:p w:rsidR="00EF4CA3" w:rsidRDefault="002E014E">
          <w:pPr>
            <w:pStyle w:val="E659D74155A4476AB1C092475567D1D5"/>
          </w:pPr>
          <w:r w:rsidRPr="007772B1">
            <w:t>ABOUT ME</w:t>
          </w:r>
        </w:p>
      </w:docPartBody>
    </w:docPart>
    <w:docPart>
      <w:docPartPr>
        <w:name w:val="BAE8C46C4DF24FE3AC9F0DE1ABB7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454-9438-4547-A968-75BCF647D3FA}"/>
      </w:docPartPr>
      <w:docPartBody>
        <w:p w:rsidR="00EF4CA3" w:rsidRDefault="002E014E">
          <w:pPr>
            <w:pStyle w:val="BAE8C46C4DF24FE3AC9F0DE1ABB7CA98"/>
          </w:pPr>
          <w:r>
            <w:t>Skills</w:t>
          </w:r>
        </w:p>
      </w:docPartBody>
    </w:docPart>
    <w:docPart>
      <w:docPartPr>
        <w:name w:val="DA045E9B90454377AD7CB75C38F4C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B2927-BE2F-44EA-8711-5670DFB9B305}"/>
      </w:docPartPr>
      <w:docPartBody>
        <w:p w:rsidR="00EF4CA3" w:rsidRDefault="002E014E">
          <w:pPr>
            <w:pStyle w:val="DA045E9B90454377AD7CB75C38F4CCED"/>
          </w:pPr>
          <w:r>
            <w:t>Education</w:t>
          </w:r>
        </w:p>
      </w:docPartBody>
    </w:docPart>
    <w:docPart>
      <w:docPartPr>
        <w:name w:val="90A9EE52284D4EB0BF6A31636D9ED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F9BF4-7DA8-4A20-93B5-2865CD271E27}"/>
      </w:docPartPr>
      <w:docPartBody>
        <w:p w:rsidR="00EF4CA3" w:rsidRDefault="002E014E">
          <w:pPr>
            <w:pStyle w:val="90A9EE52284D4EB0BF6A31636D9ED12E"/>
          </w:pPr>
          <w:r>
            <w:t>Experience</w:t>
          </w:r>
        </w:p>
      </w:docPartBody>
    </w:docPart>
    <w:docPart>
      <w:docPartPr>
        <w:name w:val="4D11F79E045E47549F5C7FDFD8D20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22312-AAAA-4FD8-A2F3-E92D06BE2398}"/>
      </w:docPartPr>
      <w:docPartBody>
        <w:p w:rsidR="00EF4CA3" w:rsidRDefault="002E014E">
          <w:pPr>
            <w:pStyle w:val="4D11F79E045E47549F5C7FDFD8D20FCC"/>
          </w:pPr>
          <w:r>
            <w:t>7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4E"/>
    <w:rsid w:val="002E014E"/>
    <w:rsid w:val="005B05E3"/>
    <w:rsid w:val="00E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15932FEEB4EF9955047BEAF20BB79">
    <w:name w:val="7FE15932FEEB4EF9955047BEAF20BB79"/>
  </w:style>
  <w:style w:type="paragraph" w:customStyle="1" w:styleId="5FB3352F972F4A95BAE9DD2D58BA512F">
    <w:name w:val="5FB3352F972F4A95BAE9DD2D58BA512F"/>
  </w:style>
  <w:style w:type="paragraph" w:customStyle="1" w:styleId="F95FF5239EBE4098A54284A23A9D3E85">
    <w:name w:val="F95FF5239EBE4098A54284A23A9D3E85"/>
  </w:style>
  <w:style w:type="paragraph" w:customStyle="1" w:styleId="C611F455E2CB4A429769B219C8C8A14D">
    <w:name w:val="C611F455E2CB4A429769B219C8C8A14D"/>
  </w:style>
  <w:style w:type="paragraph" w:customStyle="1" w:styleId="E659D74155A4476AB1C092475567D1D5">
    <w:name w:val="E659D74155A4476AB1C092475567D1D5"/>
  </w:style>
  <w:style w:type="paragraph" w:customStyle="1" w:styleId="835429EA417947A4B36FD51A80EE8C17">
    <w:name w:val="835429EA417947A4B36FD51A80EE8C17"/>
  </w:style>
  <w:style w:type="paragraph" w:customStyle="1" w:styleId="6D4D6325B77D48E4856BA587455C5661">
    <w:name w:val="6D4D6325B77D48E4856BA587455C5661"/>
  </w:style>
  <w:style w:type="paragraph" w:customStyle="1" w:styleId="1E6F1CE64DBC4EE1B99355BEB9802C1C">
    <w:name w:val="1E6F1CE64DBC4EE1B99355BEB9802C1C"/>
  </w:style>
  <w:style w:type="paragraph" w:customStyle="1" w:styleId="EC6CB36CBFF845E4953D08755D8A7919">
    <w:name w:val="EC6CB36CBFF845E4953D08755D8A7919"/>
  </w:style>
  <w:style w:type="paragraph" w:customStyle="1" w:styleId="030099C156BF4DEB8756353020C45D51">
    <w:name w:val="030099C156BF4DEB8756353020C45D51"/>
  </w:style>
  <w:style w:type="paragraph" w:customStyle="1" w:styleId="82383746A2E34B789BF88C93E7728CAA">
    <w:name w:val="82383746A2E34B789BF88C93E7728CAA"/>
  </w:style>
  <w:style w:type="paragraph" w:customStyle="1" w:styleId="EA219F28ABC1423C80E33AD321F44C69">
    <w:name w:val="EA219F28ABC1423C80E33AD321F44C69"/>
  </w:style>
  <w:style w:type="paragraph" w:customStyle="1" w:styleId="BAE8C46C4DF24FE3AC9F0DE1ABB7CA98">
    <w:name w:val="BAE8C46C4DF24FE3AC9F0DE1ABB7CA98"/>
  </w:style>
  <w:style w:type="paragraph" w:customStyle="1" w:styleId="DA045E9B90454377AD7CB75C38F4CCED">
    <w:name w:val="DA045E9B90454377AD7CB75C38F4CCED"/>
  </w:style>
  <w:style w:type="paragraph" w:customStyle="1" w:styleId="7D381182730841EB9110C9A1C490E686">
    <w:name w:val="7D381182730841EB9110C9A1C490E686"/>
  </w:style>
  <w:style w:type="paragraph" w:customStyle="1" w:styleId="81ECD13373DA43B0986F946ECC421367">
    <w:name w:val="81ECD13373DA43B0986F946ECC421367"/>
  </w:style>
  <w:style w:type="paragraph" w:customStyle="1" w:styleId="0341C3B80CCF4623860BBD6076261AC3">
    <w:name w:val="0341C3B80CCF4623860BBD6076261AC3"/>
  </w:style>
  <w:style w:type="paragraph" w:customStyle="1" w:styleId="CE432D50D09544D9A3EDC2D5B0478855">
    <w:name w:val="CE432D50D09544D9A3EDC2D5B0478855"/>
  </w:style>
  <w:style w:type="paragraph" w:customStyle="1" w:styleId="7CE175509F3B4E58AD9DDD82948EF24B">
    <w:name w:val="7CE175509F3B4E58AD9DDD82948EF24B"/>
  </w:style>
  <w:style w:type="paragraph" w:customStyle="1" w:styleId="AD718E605E2D4FAF8993AAB5275E6A17">
    <w:name w:val="AD718E605E2D4FAF8993AAB5275E6A17"/>
  </w:style>
  <w:style w:type="paragraph" w:customStyle="1" w:styleId="7D7F7A4E24DC4316AB4C014234D42161">
    <w:name w:val="7D7F7A4E24DC4316AB4C014234D42161"/>
  </w:style>
  <w:style w:type="paragraph" w:customStyle="1" w:styleId="BA253BA7A74A4D5892BFCF97157B07EF">
    <w:name w:val="BA253BA7A74A4D5892BFCF97157B07EF"/>
  </w:style>
  <w:style w:type="paragraph" w:customStyle="1" w:styleId="8006C4B05E184C51A2461BCA9854EDA1">
    <w:name w:val="8006C4B05E184C51A2461BCA9854EDA1"/>
  </w:style>
  <w:style w:type="paragraph" w:customStyle="1" w:styleId="90A9EE52284D4EB0BF6A31636D9ED12E">
    <w:name w:val="90A9EE52284D4EB0BF6A31636D9ED12E"/>
  </w:style>
  <w:style w:type="paragraph" w:customStyle="1" w:styleId="2F9B3B1D1FBF49B0A436603F494B8C22">
    <w:name w:val="2F9B3B1D1FBF49B0A436603F494B8C22"/>
  </w:style>
  <w:style w:type="paragraph" w:customStyle="1" w:styleId="5AFCD5A4967843AD8D895BB6D6D0D6FA">
    <w:name w:val="5AFCD5A4967843AD8D895BB6D6D0D6FA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1F33A37CB79D437893B9E841C28B3C73">
    <w:name w:val="1F33A37CB79D437893B9E841C28B3C73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4982FE6641624BBA9710E4A437EFBB7C">
    <w:name w:val="4982FE6641624BBA9710E4A437EFBB7C"/>
  </w:style>
  <w:style w:type="paragraph" w:customStyle="1" w:styleId="9472FCD93F2040EAAEF12539776C4954">
    <w:name w:val="9472FCD93F2040EAAEF12539776C4954"/>
  </w:style>
  <w:style w:type="paragraph" w:customStyle="1" w:styleId="979D9E84B3884034B18307F8C07FDC4E">
    <w:name w:val="979D9E84B3884034B18307F8C07FDC4E"/>
  </w:style>
  <w:style w:type="paragraph" w:customStyle="1" w:styleId="98D8039757954DBFA831F7B6FB045D58">
    <w:name w:val="98D8039757954DBFA831F7B6FB045D58"/>
  </w:style>
  <w:style w:type="paragraph" w:customStyle="1" w:styleId="388979B27A4548FD887D4D00C0234A2D">
    <w:name w:val="388979B27A4548FD887D4D00C0234A2D"/>
  </w:style>
  <w:style w:type="paragraph" w:customStyle="1" w:styleId="CAF5440E1B7E4FEC93970A687A0DF665">
    <w:name w:val="CAF5440E1B7E4FEC93970A687A0DF665"/>
  </w:style>
  <w:style w:type="paragraph" w:customStyle="1" w:styleId="41959A97121C48508EDE743AB3E72FCD">
    <w:name w:val="41959A97121C48508EDE743AB3E72FCD"/>
  </w:style>
  <w:style w:type="paragraph" w:customStyle="1" w:styleId="C06EBB6D10C64DD6B6CE8EBED55914A9">
    <w:name w:val="C06EBB6D10C64DD6B6CE8EBED55914A9"/>
  </w:style>
  <w:style w:type="paragraph" w:customStyle="1" w:styleId="DE2DD05A5F2F4D3EA74ECF82D6174640">
    <w:name w:val="DE2DD05A5F2F4D3EA74ECF82D6174640"/>
  </w:style>
  <w:style w:type="paragraph" w:customStyle="1" w:styleId="F601257453A1413E84D455EE17FDCEAC">
    <w:name w:val="F601257453A1413E84D455EE17FDCEAC"/>
  </w:style>
  <w:style w:type="paragraph" w:customStyle="1" w:styleId="32B91364086A49B98719944D5324ABA5">
    <w:name w:val="32B91364086A49B98719944D5324ABA5"/>
  </w:style>
  <w:style w:type="paragraph" w:customStyle="1" w:styleId="D50BEFFF75894A88A0F26A9BA695DD07">
    <w:name w:val="D50BEFFF75894A88A0F26A9BA695DD07"/>
  </w:style>
  <w:style w:type="paragraph" w:customStyle="1" w:styleId="4D11F79E045E47549F5C7FDFD8D20FCC">
    <w:name w:val="4D11F79E045E47549F5C7FDFD8D20FCC"/>
  </w:style>
  <w:style w:type="paragraph" w:customStyle="1" w:styleId="D25F37A457034AE880AB8C3FA290E70A">
    <w:name w:val="D25F37A457034AE880AB8C3FA290E70A"/>
  </w:style>
  <w:style w:type="paragraph" w:customStyle="1" w:styleId="5A113239677048DC9C005C7572DBB37C">
    <w:name w:val="5A113239677048DC9C005C7572DBB37C"/>
  </w:style>
  <w:style w:type="paragraph" w:customStyle="1" w:styleId="FC37A978E2634276A55D36402C18D884">
    <w:name w:val="FC37A978E2634276A55D36402C18D884"/>
  </w:style>
  <w:style w:type="paragraph" w:customStyle="1" w:styleId="8296E36777F64136B5705CE440AB801C">
    <w:name w:val="8296E36777F64136B5705CE440AB801C"/>
  </w:style>
  <w:style w:type="paragraph" w:customStyle="1" w:styleId="F4BC763CD3154086952475E3C81E991E">
    <w:name w:val="F4BC763CD3154086952475E3C81E991E"/>
  </w:style>
  <w:style w:type="paragraph" w:customStyle="1" w:styleId="C06BC1725A504F8CA6026CF8BBA7F6D6">
    <w:name w:val="C06BC1725A504F8CA6026CF8BBA7F6D6"/>
  </w:style>
  <w:style w:type="paragraph" w:customStyle="1" w:styleId="FDEE36205707433EADCCBCCC98FF1AE8">
    <w:name w:val="FDEE36205707433EADCCBCCC98FF1AE8"/>
  </w:style>
  <w:style w:type="paragraph" w:customStyle="1" w:styleId="F29615F2A87443E7B1849441CCAFE04E">
    <w:name w:val="F29615F2A87443E7B1849441CCAFE04E"/>
  </w:style>
  <w:style w:type="paragraph" w:customStyle="1" w:styleId="B99CED8C7FE64E6C83A519F2ABC05762">
    <w:name w:val="B99CED8C7FE64E6C83A519F2ABC05762"/>
    <w:rsid w:val="00EF4CA3"/>
  </w:style>
  <w:style w:type="paragraph" w:customStyle="1" w:styleId="72A4B35654384283BD925FBFA563BBC9">
    <w:name w:val="72A4B35654384283BD925FBFA563BBC9"/>
    <w:rsid w:val="00EF4CA3"/>
  </w:style>
  <w:style w:type="paragraph" w:customStyle="1" w:styleId="7DB8A9C5E5A54920BD86E58B3F67ECE6">
    <w:name w:val="7DB8A9C5E5A54920BD86E58B3F67ECE6"/>
    <w:rsid w:val="00EF4CA3"/>
  </w:style>
  <w:style w:type="paragraph" w:customStyle="1" w:styleId="9C068016E3684021B297713E955B1768">
    <w:name w:val="9C068016E3684021B297713E955B1768"/>
    <w:rsid w:val="00EF4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2020-05-23T05:12:00Z</dcterms:created>
  <dcterms:modified xsi:type="dcterms:W3CDTF">2020-05-23T07:30:00Z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